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0E03596C" w:rsidR="00746D2E" w:rsidRDefault="00870151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4B4261F1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4216400" cy="18859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CD025FB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870151">
                              <w:rPr>
                                <w:rFonts w:ascii="Arial" w:hAnsi="Arial" w:cs="Arial"/>
                                <w:sz w:val="56"/>
                              </w:rPr>
                              <w:t>Performance Characteristics Estimator System for a Single-Phase Induction Motor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0;width:332pt;height:1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" filled="f" stroked="f" strokeweight=".5pt">
                <v:textbox>
                  <w:txbxContent>
                    <w:p w14:paraId="48DC9B5B" w14:textId="1CD025FB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870151">
                        <w:rPr>
                          <w:rFonts w:ascii="Arial" w:hAnsi="Arial" w:cs="Arial"/>
                          <w:sz w:val="56"/>
                        </w:rPr>
                        <w:t>Performance Characteristics Estimator System for a Single-Phase Induction Motor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10B7BB2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B3BD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200D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1B7204F" w:rsidR="002979C3" w:rsidRPr="00404B4F" w:rsidRDefault="007E5C9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5A" w14:textId="2981AAFF" w:rsidR="002979C3" w:rsidRPr="00B96BE2" w:rsidRDefault="007E5C92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15/4/2021</w:t>
            </w:r>
          </w:p>
        </w:tc>
        <w:tc>
          <w:tcPr>
            <w:tcW w:w="863" w:type="pct"/>
            <w:vAlign w:val="center"/>
          </w:tcPr>
          <w:p w14:paraId="48DC9A5B" w14:textId="60D3C268" w:rsidR="001B4CE7" w:rsidRPr="007B3ACD" w:rsidRDefault="00870151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Preethiy V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D92B5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679B" w14:textId="77777777" w:rsidR="00D92B54" w:rsidRDefault="00D92B54" w:rsidP="006A582B">
      <w:r>
        <w:separator/>
      </w:r>
    </w:p>
  </w:endnote>
  <w:endnote w:type="continuationSeparator" w:id="0">
    <w:p w14:paraId="7FFCA66B" w14:textId="77777777" w:rsidR="00D92B54" w:rsidRDefault="00D92B54" w:rsidP="006A582B">
      <w:r>
        <w:continuationSeparator/>
      </w:r>
    </w:p>
  </w:endnote>
  <w:endnote w:type="continuationNotice" w:id="1">
    <w:p w14:paraId="1F1E0569" w14:textId="77777777" w:rsidR="00D92B54" w:rsidRDefault="00D9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058D" w14:textId="77777777" w:rsidR="00D92B54" w:rsidRDefault="00D92B54" w:rsidP="006A582B">
      <w:r>
        <w:separator/>
      </w:r>
    </w:p>
  </w:footnote>
  <w:footnote w:type="continuationSeparator" w:id="0">
    <w:p w14:paraId="08D3C594" w14:textId="77777777" w:rsidR="00D92B54" w:rsidRDefault="00D92B54" w:rsidP="006A582B">
      <w:r>
        <w:continuationSeparator/>
      </w:r>
    </w:p>
  </w:footnote>
  <w:footnote w:type="continuationNotice" w:id="1">
    <w:p w14:paraId="6506EFE5" w14:textId="77777777" w:rsidR="00D92B54" w:rsidRDefault="00D92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5C92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0151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0DA8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0C6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2B54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008C7A6-8CCF-4E2A-98EF-7806F6BB0FF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preethiy v</cp:lastModifiedBy>
  <cp:revision>2</cp:revision>
  <cp:lastPrinted>2014-03-29T07:34:00Z</cp:lastPrinted>
  <dcterms:created xsi:type="dcterms:W3CDTF">2021-04-15T17:36:00Z</dcterms:created>
  <dcterms:modified xsi:type="dcterms:W3CDTF">2021-04-15T17:36:00Z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